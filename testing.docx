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1BA0E" w14:textId="73D1D80E" w:rsidR="00DA219F" w:rsidRDefault="006D478F">
      <w:r>
        <w:t>Hiiii</w:t>
      </w:r>
    </w:p>
    <w:sectPr w:rsidR="00DA21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8F"/>
    <w:rsid w:val="00173E5A"/>
    <w:rsid w:val="003A1C8B"/>
    <w:rsid w:val="006D478F"/>
    <w:rsid w:val="00801308"/>
    <w:rsid w:val="00CA5288"/>
    <w:rsid w:val="00DA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F7BC2"/>
  <w15:chartTrackingRefBased/>
  <w15:docId w15:val="{33086FA7-7A50-402F-ABC2-CA3DFDA2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~WRL1300.tmp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Pramatarov</dc:creator>
  <cp:keywords/>
  <dc:description/>
  <cp:lastModifiedBy>Daniel Pramatarov</cp:lastModifiedBy>
  <cp:revision>2</cp:revision>
  <dcterms:created xsi:type="dcterms:W3CDTF">2024-07-02T17:57:00Z</dcterms:created>
  <dcterms:modified xsi:type="dcterms:W3CDTF">2024-07-02T17:57:00Z</dcterms:modified>
</cp:coreProperties>
</file>